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806A" w14:textId="77777777" w:rsidR="003463A7" w:rsidRDefault="00000000">
      <w:pPr>
        <w:pStyle w:val="Standard"/>
        <w:jc w:val="right"/>
      </w:pPr>
      <w:r>
        <w:t>Shannon Dsouza</w:t>
      </w:r>
    </w:p>
    <w:p w14:paraId="12584FD5" w14:textId="77777777" w:rsidR="003463A7" w:rsidRDefault="00000000">
      <w:pPr>
        <w:pStyle w:val="Standard"/>
        <w:jc w:val="right"/>
      </w:pPr>
      <w:r>
        <w:t>DBDA@CDAC Bangalore</w:t>
      </w:r>
    </w:p>
    <w:p w14:paraId="60FB5274" w14:textId="77777777" w:rsidR="003463A7" w:rsidRDefault="00000000">
      <w:pPr>
        <w:pStyle w:val="Standard"/>
        <w:jc w:val="center"/>
      </w:pPr>
      <w:r>
        <w:t>Linux Assignment</w:t>
      </w:r>
    </w:p>
    <w:p w14:paraId="24970F33" w14:textId="77777777" w:rsidR="003463A7" w:rsidRDefault="003463A7">
      <w:pPr>
        <w:pStyle w:val="Standard"/>
      </w:pPr>
    </w:p>
    <w:p w14:paraId="522ECFF3" w14:textId="77777777" w:rsidR="003463A7" w:rsidRDefault="00000000">
      <w:pPr>
        <w:pStyle w:val="Standard"/>
      </w:pPr>
      <w:r>
        <w:t xml:space="preserve">Q1) Greatest of 3 </w:t>
      </w:r>
      <w:proofErr w:type="spellStart"/>
      <w:r>
        <w:t>nos</w:t>
      </w:r>
      <w:proofErr w:type="spellEnd"/>
      <w:r>
        <w:t xml:space="preserve"> Greater than 3 </w:t>
      </w:r>
      <w:proofErr w:type="spellStart"/>
      <w:r>
        <w:t>nos</w:t>
      </w:r>
      <w:proofErr w:type="spellEnd"/>
    </w:p>
    <w:p w14:paraId="68EC6E7F" w14:textId="77777777" w:rsidR="003463A7" w:rsidRDefault="003463A7">
      <w:pPr>
        <w:pStyle w:val="Standard"/>
      </w:pPr>
    </w:p>
    <w:p w14:paraId="5157FA71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Using and/or</w:t>
      </w:r>
    </w:p>
    <w:p w14:paraId="372FA801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3A4CF7DE" w14:textId="77777777" w:rsidR="003463A7" w:rsidRDefault="00000000">
      <w:pPr>
        <w:pStyle w:val="Standard"/>
      </w:pPr>
      <w:r>
        <w:t xml:space="preserve"># </w:t>
      </w:r>
      <w:proofErr w:type="gramStart"/>
      <w:r>
        <w:t>find</w:t>
      </w:r>
      <w:proofErr w:type="gramEnd"/>
      <w:r>
        <w:t xml:space="preserve"> greatest of 3 </w:t>
      </w:r>
      <w:proofErr w:type="spellStart"/>
      <w:r>
        <w:t>nos</w:t>
      </w:r>
      <w:proofErr w:type="spellEnd"/>
    </w:p>
    <w:p w14:paraId="35CDE0C2" w14:textId="77777777" w:rsidR="003463A7" w:rsidRDefault="00000000">
      <w:pPr>
        <w:pStyle w:val="Standard"/>
      </w:pPr>
      <w:r>
        <w:t>echo "Enter 3 numbers"</w:t>
      </w:r>
    </w:p>
    <w:p w14:paraId="3634358A" w14:textId="77777777" w:rsidR="003463A7" w:rsidRDefault="00000000">
      <w:pPr>
        <w:pStyle w:val="Standard"/>
      </w:pPr>
      <w:r>
        <w:t>read a b c</w:t>
      </w:r>
    </w:p>
    <w:p w14:paraId="0BF6B86B" w14:textId="77777777" w:rsidR="003463A7" w:rsidRDefault="00000000">
      <w:pPr>
        <w:pStyle w:val="Standard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 -</w:t>
      </w:r>
      <w:proofErr w:type="gramEnd"/>
      <w:r>
        <w:t>a  $a -</w:t>
      </w:r>
      <w:proofErr w:type="spellStart"/>
      <w:r>
        <w:t>gt</w:t>
      </w:r>
      <w:proofErr w:type="spellEnd"/>
      <w:r>
        <w:t xml:space="preserve"> $c ]</w:t>
      </w:r>
    </w:p>
    <w:p w14:paraId="130D86B7" w14:textId="77777777" w:rsidR="003463A7" w:rsidRDefault="00000000">
      <w:pPr>
        <w:pStyle w:val="Standard"/>
      </w:pPr>
      <w:r>
        <w:t>then</w:t>
      </w:r>
    </w:p>
    <w:p w14:paraId="08F5C38B" w14:textId="77777777" w:rsidR="003463A7" w:rsidRDefault="00000000">
      <w:pPr>
        <w:pStyle w:val="Standard"/>
      </w:pPr>
      <w:r>
        <w:t xml:space="preserve">        echo "$a is greater"</w:t>
      </w:r>
    </w:p>
    <w:p w14:paraId="575B73A7" w14:textId="77777777" w:rsidR="003463A7" w:rsidRDefault="00000000">
      <w:pPr>
        <w:pStyle w:val="Standard"/>
      </w:pPr>
      <w:proofErr w:type="spellStart"/>
      <w:r>
        <w:t>elif</w:t>
      </w:r>
      <w:proofErr w:type="spellEnd"/>
    </w:p>
    <w:p w14:paraId="6A70A46F" w14:textId="77777777" w:rsidR="003463A7" w:rsidRDefault="00000000">
      <w:pPr>
        <w:pStyle w:val="Standard"/>
      </w:pPr>
      <w:r>
        <w:t xml:space="preserve">       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 -</w:t>
      </w:r>
      <w:proofErr w:type="gramEnd"/>
      <w:r>
        <w:t>a  $b -</w:t>
      </w:r>
      <w:proofErr w:type="spellStart"/>
      <w:r>
        <w:t>gt</w:t>
      </w:r>
      <w:proofErr w:type="spellEnd"/>
      <w:r>
        <w:t xml:space="preserve"> $a ]</w:t>
      </w:r>
    </w:p>
    <w:p w14:paraId="7E611D33" w14:textId="77777777" w:rsidR="003463A7" w:rsidRDefault="00000000">
      <w:pPr>
        <w:pStyle w:val="Standard"/>
      </w:pPr>
      <w:r>
        <w:t>then</w:t>
      </w:r>
    </w:p>
    <w:p w14:paraId="6EAA166D" w14:textId="77777777" w:rsidR="003463A7" w:rsidRDefault="00000000">
      <w:pPr>
        <w:pStyle w:val="Standard"/>
      </w:pPr>
      <w:r>
        <w:t xml:space="preserve">        echo "$b is greater"</w:t>
      </w:r>
    </w:p>
    <w:p w14:paraId="0E2B38D4" w14:textId="77777777" w:rsidR="003463A7" w:rsidRDefault="00000000">
      <w:pPr>
        <w:pStyle w:val="Standard"/>
      </w:pPr>
      <w:r>
        <w:t>else</w:t>
      </w:r>
    </w:p>
    <w:p w14:paraId="2B2FDFC7" w14:textId="77777777" w:rsidR="003463A7" w:rsidRDefault="00000000">
      <w:pPr>
        <w:pStyle w:val="Standard"/>
      </w:pPr>
      <w:r>
        <w:t xml:space="preserve">        echo "$c is greater"</w:t>
      </w:r>
    </w:p>
    <w:p w14:paraId="66A8A910" w14:textId="77777777" w:rsidR="003463A7" w:rsidRDefault="00000000">
      <w:pPr>
        <w:pStyle w:val="Standard"/>
      </w:pPr>
      <w:r>
        <w:t>fi</w:t>
      </w:r>
    </w:p>
    <w:p w14:paraId="6F6AA77F" w14:textId="77777777" w:rsidR="003463A7" w:rsidRDefault="003463A7">
      <w:pPr>
        <w:pStyle w:val="Standard"/>
      </w:pPr>
    </w:p>
    <w:p w14:paraId="69A8A76C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#using if</w:t>
      </w:r>
    </w:p>
    <w:p w14:paraId="062BD6D8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5ADDD291" w14:textId="77777777" w:rsidR="003463A7" w:rsidRDefault="00000000">
      <w:pPr>
        <w:pStyle w:val="Standard"/>
      </w:pPr>
      <w:r>
        <w:t xml:space="preserve"># </w:t>
      </w:r>
      <w:proofErr w:type="gramStart"/>
      <w:r>
        <w:t>find</w:t>
      </w:r>
      <w:proofErr w:type="gramEnd"/>
      <w:r>
        <w:t xml:space="preserve"> greatest number using if</w:t>
      </w:r>
    </w:p>
    <w:p w14:paraId="0AE3E410" w14:textId="77777777" w:rsidR="003463A7" w:rsidRDefault="00000000">
      <w:pPr>
        <w:pStyle w:val="Standard"/>
      </w:pPr>
      <w:r>
        <w:t>echo "Enter 3 numbers"</w:t>
      </w:r>
    </w:p>
    <w:p w14:paraId="63B0F60E" w14:textId="77777777" w:rsidR="003463A7" w:rsidRDefault="00000000">
      <w:pPr>
        <w:pStyle w:val="Standard"/>
      </w:pPr>
      <w:r>
        <w:t>read a b c</w:t>
      </w:r>
    </w:p>
    <w:p w14:paraId="16DC526D" w14:textId="77777777" w:rsidR="003463A7" w:rsidRDefault="00000000">
      <w:pPr>
        <w:pStyle w:val="Standard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1D52E32F" w14:textId="77777777" w:rsidR="003463A7" w:rsidRDefault="00000000">
      <w:pPr>
        <w:pStyle w:val="Standard"/>
      </w:pPr>
      <w:r>
        <w:t>then</w:t>
      </w:r>
    </w:p>
    <w:p w14:paraId="0FE255C6" w14:textId="77777777" w:rsidR="003463A7" w:rsidRDefault="00000000">
      <w:pPr>
        <w:pStyle w:val="Standard"/>
      </w:pPr>
      <w:r>
        <w:tab/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79013C48" w14:textId="77777777" w:rsidR="003463A7" w:rsidRDefault="00000000">
      <w:pPr>
        <w:pStyle w:val="Standard"/>
      </w:pPr>
      <w:r>
        <w:tab/>
        <w:t>then</w:t>
      </w:r>
    </w:p>
    <w:p w14:paraId="3F728E91" w14:textId="77777777" w:rsidR="003463A7" w:rsidRDefault="00000000">
      <w:pPr>
        <w:pStyle w:val="Standard"/>
      </w:pPr>
      <w:r>
        <w:tab/>
      </w:r>
      <w:r>
        <w:tab/>
        <w:t>echo "$a is greater"</w:t>
      </w:r>
    </w:p>
    <w:p w14:paraId="28D4269F" w14:textId="77777777" w:rsidR="003463A7" w:rsidRDefault="00000000">
      <w:pPr>
        <w:pStyle w:val="Standard"/>
      </w:pPr>
      <w:r>
        <w:tab/>
        <w:t>else</w:t>
      </w:r>
    </w:p>
    <w:p w14:paraId="6DDA6259" w14:textId="77777777" w:rsidR="003463A7" w:rsidRDefault="00000000">
      <w:pPr>
        <w:pStyle w:val="Standard"/>
      </w:pPr>
      <w:r>
        <w:tab/>
      </w:r>
      <w:r>
        <w:tab/>
        <w:t>echo "$c is greater"</w:t>
      </w:r>
    </w:p>
    <w:p w14:paraId="6DFBE033" w14:textId="77777777" w:rsidR="003463A7" w:rsidRDefault="00000000">
      <w:pPr>
        <w:pStyle w:val="Standard"/>
      </w:pPr>
      <w:r>
        <w:tab/>
        <w:t>fi</w:t>
      </w:r>
    </w:p>
    <w:p w14:paraId="72D4E5B5" w14:textId="77777777" w:rsidR="003463A7" w:rsidRDefault="00000000">
      <w:pPr>
        <w:pStyle w:val="Standard"/>
      </w:pPr>
      <w:r>
        <w:t>else</w:t>
      </w:r>
    </w:p>
    <w:p w14:paraId="6C7D4138" w14:textId="77777777" w:rsidR="003463A7" w:rsidRDefault="00000000">
      <w:pPr>
        <w:pStyle w:val="Standard"/>
      </w:pPr>
      <w:r>
        <w:tab/>
        <w:t>if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1C3BF3E9" w14:textId="77777777" w:rsidR="003463A7" w:rsidRDefault="00000000">
      <w:pPr>
        <w:pStyle w:val="Standard"/>
      </w:pPr>
      <w:r>
        <w:tab/>
        <w:t>then</w:t>
      </w:r>
    </w:p>
    <w:p w14:paraId="43090125" w14:textId="77777777" w:rsidR="003463A7" w:rsidRDefault="00000000">
      <w:pPr>
        <w:pStyle w:val="Standard"/>
      </w:pPr>
      <w:r>
        <w:tab/>
      </w:r>
      <w:r>
        <w:tab/>
        <w:t>echo "$b is greater"</w:t>
      </w:r>
    </w:p>
    <w:p w14:paraId="4B7DB791" w14:textId="77777777" w:rsidR="003463A7" w:rsidRDefault="00000000">
      <w:pPr>
        <w:pStyle w:val="Standard"/>
      </w:pPr>
      <w:r>
        <w:tab/>
        <w:t>else</w:t>
      </w:r>
    </w:p>
    <w:p w14:paraId="30F80853" w14:textId="77777777" w:rsidR="003463A7" w:rsidRDefault="00000000">
      <w:pPr>
        <w:pStyle w:val="Standard"/>
      </w:pPr>
      <w:r>
        <w:tab/>
      </w:r>
      <w:r>
        <w:tab/>
        <w:t>echo "$c is greater"</w:t>
      </w:r>
    </w:p>
    <w:p w14:paraId="3664190B" w14:textId="77777777" w:rsidR="003463A7" w:rsidRDefault="00000000">
      <w:pPr>
        <w:pStyle w:val="Standard"/>
      </w:pPr>
      <w:r>
        <w:tab/>
        <w:t>fi</w:t>
      </w:r>
    </w:p>
    <w:p w14:paraId="39217A03" w14:textId="77777777" w:rsidR="003463A7" w:rsidRDefault="00000000">
      <w:pPr>
        <w:pStyle w:val="Standard"/>
      </w:pPr>
      <w:r>
        <w:t>fi</w:t>
      </w:r>
    </w:p>
    <w:p w14:paraId="545295B6" w14:textId="77777777" w:rsidR="003463A7" w:rsidRDefault="003463A7">
      <w:pPr>
        <w:pStyle w:val="Standard"/>
      </w:pPr>
    </w:p>
    <w:p w14:paraId="7F465209" w14:textId="77777777" w:rsidR="003463A7" w:rsidRDefault="00000000">
      <w:pPr>
        <w:pStyle w:val="Standard"/>
      </w:pPr>
      <w:r>
        <w:t>Q2) Factorial</w:t>
      </w:r>
    </w:p>
    <w:p w14:paraId="47C62B30" w14:textId="77777777" w:rsidR="003463A7" w:rsidRDefault="00000000">
      <w:pPr>
        <w:pStyle w:val="Standard"/>
      </w:pPr>
      <w:r>
        <w:t>Factorial of a number</w:t>
      </w:r>
    </w:p>
    <w:p w14:paraId="1873BD76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2B38165C" w14:textId="77777777" w:rsidR="003463A7" w:rsidRDefault="00000000">
      <w:pPr>
        <w:pStyle w:val="Standard"/>
      </w:pPr>
      <w:r>
        <w:t># Find factorial of a number</w:t>
      </w:r>
    </w:p>
    <w:p w14:paraId="21BE8DA2" w14:textId="77777777" w:rsidR="003463A7" w:rsidRDefault="00000000">
      <w:pPr>
        <w:pStyle w:val="Standard"/>
      </w:pPr>
      <w:r>
        <w:t>echo "Enter a number"</w:t>
      </w:r>
    </w:p>
    <w:p w14:paraId="264C3AE6" w14:textId="77777777" w:rsidR="003463A7" w:rsidRDefault="00000000">
      <w:pPr>
        <w:pStyle w:val="Standard"/>
      </w:pPr>
      <w:r>
        <w:t>read a</w:t>
      </w:r>
    </w:p>
    <w:p w14:paraId="557C4220" w14:textId="77777777" w:rsidR="003463A7" w:rsidRDefault="00000000">
      <w:pPr>
        <w:pStyle w:val="Standard"/>
      </w:pPr>
      <w:r>
        <w:t>fact=1</w:t>
      </w:r>
    </w:p>
    <w:p w14:paraId="1B01A4C9" w14:textId="77777777" w:rsidR="003463A7" w:rsidRDefault="00000000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a;i</w:t>
      </w:r>
      <w:proofErr w:type="spellEnd"/>
      <w:r>
        <w:t>++))</w:t>
      </w:r>
    </w:p>
    <w:p w14:paraId="291B80B9" w14:textId="77777777" w:rsidR="003463A7" w:rsidRDefault="00000000">
      <w:pPr>
        <w:pStyle w:val="Standard"/>
      </w:pPr>
      <w:r>
        <w:lastRenderedPageBreak/>
        <w:t>do</w:t>
      </w:r>
    </w:p>
    <w:p w14:paraId="1F25FA8C" w14:textId="77777777" w:rsidR="003463A7" w:rsidRDefault="00000000">
      <w:pPr>
        <w:pStyle w:val="Standard"/>
      </w:pPr>
      <w:r>
        <w:t xml:space="preserve">        fact=`expr $fact \* $</w:t>
      </w:r>
      <w:proofErr w:type="spellStart"/>
      <w:r>
        <w:t>i</w:t>
      </w:r>
      <w:proofErr w:type="spellEnd"/>
      <w:r>
        <w:t>`</w:t>
      </w:r>
    </w:p>
    <w:p w14:paraId="0F098F53" w14:textId="77777777" w:rsidR="003463A7" w:rsidRDefault="00000000">
      <w:pPr>
        <w:pStyle w:val="Standard"/>
      </w:pPr>
      <w:r>
        <w:t>done</w:t>
      </w:r>
    </w:p>
    <w:p w14:paraId="7CCC1B0C" w14:textId="77777777" w:rsidR="003463A7" w:rsidRDefault="00000000">
      <w:pPr>
        <w:pStyle w:val="Standard"/>
      </w:pPr>
      <w:r>
        <w:t>echo "The factorial of $a is $fact"</w:t>
      </w:r>
    </w:p>
    <w:p w14:paraId="37EC63A2" w14:textId="77777777" w:rsidR="00F66A99" w:rsidRDefault="00F66A99">
      <w:pPr>
        <w:pStyle w:val="Standard"/>
      </w:pPr>
    </w:p>
    <w:p w14:paraId="3D368888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 xml:space="preserve">Q3) Multiplication Tables </w:t>
      </w:r>
      <w:proofErr w:type="spellStart"/>
      <w:r>
        <w:rPr>
          <w:b/>
          <w:bCs/>
        </w:rPr>
        <w:t>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while,for</w:t>
      </w:r>
      <w:proofErr w:type="gramEnd"/>
      <w:r>
        <w:rPr>
          <w:b/>
          <w:bCs/>
        </w:rPr>
        <w:t>,until</w:t>
      </w:r>
      <w:proofErr w:type="spellEnd"/>
    </w:p>
    <w:p w14:paraId="702095E8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2D23D094" w14:textId="77777777" w:rsidR="003463A7" w:rsidRDefault="00000000">
      <w:pPr>
        <w:pStyle w:val="Standard"/>
      </w:pPr>
      <w:r>
        <w:t>#Multiplicaton Tables</w:t>
      </w:r>
    </w:p>
    <w:p w14:paraId="52059BCD" w14:textId="77777777" w:rsidR="003463A7" w:rsidRDefault="00000000">
      <w:pPr>
        <w:pStyle w:val="Standard"/>
      </w:pPr>
      <w:r>
        <w:t>echo "Enter a number to print its multiplication table"</w:t>
      </w:r>
    </w:p>
    <w:p w14:paraId="3C36DFBD" w14:textId="77777777" w:rsidR="003463A7" w:rsidRDefault="00000000">
      <w:pPr>
        <w:pStyle w:val="Standard"/>
      </w:pPr>
      <w:r>
        <w:t>read a</w:t>
      </w:r>
    </w:p>
    <w:p w14:paraId="20322E74" w14:textId="77777777" w:rsidR="003463A7" w:rsidRDefault="00000000">
      <w:pPr>
        <w:pStyle w:val="Standard"/>
      </w:pPr>
      <w:r>
        <w:t>n=1</w:t>
      </w:r>
    </w:p>
    <w:p w14:paraId="402CD4FC" w14:textId="77777777" w:rsidR="003463A7" w:rsidRDefault="00000000">
      <w:pPr>
        <w:pStyle w:val="Standard"/>
      </w:pPr>
      <w:r>
        <w:t xml:space="preserve">while [ $n -le </w:t>
      </w:r>
      <w:proofErr w:type="gramStart"/>
      <w:r>
        <w:t>10 ]</w:t>
      </w:r>
      <w:proofErr w:type="gramEnd"/>
    </w:p>
    <w:p w14:paraId="12F38DE8" w14:textId="77777777" w:rsidR="003463A7" w:rsidRDefault="00000000">
      <w:pPr>
        <w:pStyle w:val="Standard"/>
      </w:pPr>
      <w:r>
        <w:tab/>
        <w:t>do</w:t>
      </w:r>
      <w:r>
        <w:tab/>
      </w:r>
    </w:p>
    <w:p w14:paraId="2497C643" w14:textId="77777777" w:rsidR="003463A7" w:rsidRDefault="00000000">
      <w:pPr>
        <w:pStyle w:val="Standard"/>
      </w:pPr>
      <w:r>
        <w:tab/>
        <w:t>c=`expr $a \* $n`</w:t>
      </w:r>
    </w:p>
    <w:p w14:paraId="6D9DCF08" w14:textId="77777777" w:rsidR="003463A7" w:rsidRDefault="00000000">
      <w:pPr>
        <w:pStyle w:val="Standard"/>
      </w:pPr>
      <w:r>
        <w:tab/>
        <w:t>echo $c</w:t>
      </w:r>
    </w:p>
    <w:p w14:paraId="5A1C45D0" w14:textId="77777777" w:rsidR="003463A7" w:rsidRDefault="00000000">
      <w:pPr>
        <w:pStyle w:val="Standard"/>
      </w:pPr>
      <w:r>
        <w:tab/>
        <w:t>n=$</w:t>
      </w:r>
      <w:proofErr w:type="gramStart"/>
      <w:r>
        <w:t>(( $</w:t>
      </w:r>
      <w:proofErr w:type="gramEnd"/>
      <w:r>
        <w:t>n + 1 ))</w:t>
      </w:r>
    </w:p>
    <w:p w14:paraId="09AF2996" w14:textId="77777777" w:rsidR="003463A7" w:rsidRDefault="00000000">
      <w:pPr>
        <w:pStyle w:val="Standard"/>
      </w:pPr>
      <w:r>
        <w:tab/>
        <w:t>done</w:t>
      </w:r>
    </w:p>
    <w:p w14:paraId="1FDB1DFC" w14:textId="77777777" w:rsidR="003463A7" w:rsidRDefault="003463A7">
      <w:pPr>
        <w:pStyle w:val="Standard"/>
      </w:pPr>
    </w:p>
    <w:p w14:paraId="341A12C1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674E5785" w14:textId="77777777" w:rsidR="003463A7" w:rsidRDefault="00000000">
      <w:pPr>
        <w:pStyle w:val="Standard"/>
      </w:pPr>
      <w:r>
        <w:t>#Multiplicaton Tables</w:t>
      </w:r>
    </w:p>
    <w:p w14:paraId="43806840" w14:textId="77777777" w:rsidR="003463A7" w:rsidRDefault="00000000">
      <w:pPr>
        <w:pStyle w:val="Standard"/>
      </w:pPr>
      <w:r>
        <w:t>echo "Enter a number to print its multiplication table"</w:t>
      </w:r>
    </w:p>
    <w:p w14:paraId="302C3E69" w14:textId="77777777" w:rsidR="003463A7" w:rsidRDefault="00000000">
      <w:pPr>
        <w:pStyle w:val="Standard"/>
      </w:pPr>
      <w:r>
        <w:t>read a</w:t>
      </w:r>
    </w:p>
    <w:p w14:paraId="2C630FD9" w14:textId="77777777" w:rsidR="003463A7" w:rsidRDefault="00000000">
      <w:pPr>
        <w:pStyle w:val="Standard"/>
      </w:pPr>
      <w:r>
        <w:t>t=10</w:t>
      </w:r>
    </w:p>
    <w:p w14:paraId="6F63B92B" w14:textId="77777777" w:rsidR="003463A7" w:rsidRDefault="00000000">
      <w:pPr>
        <w:pStyle w:val="Standard"/>
      </w:pPr>
      <w:r>
        <w:t>for ((n=</w:t>
      </w:r>
      <w:proofErr w:type="gramStart"/>
      <w:r>
        <w:t>1;n</w:t>
      </w:r>
      <w:proofErr w:type="gramEnd"/>
      <w:r>
        <w:t>&lt;=</w:t>
      </w:r>
      <w:proofErr w:type="spellStart"/>
      <w:r>
        <w:t>t;n</w:t>
      </w:r>
      <w:proofErr w:type="spellEnd"/>
      <w:r>
        <w:t>++))</w:t>
      </w:r>
    </w:p>
    <w:p w14:paraId="5FC38F72" w14:textId="77777777" w:rsidR="003463A7" w:rsidRDefault="00000000">
      <w:pPr>
        <w:pStyle w:val="Standard"/>
      </w:pPr>
      <w:r>
        <w:t xml:space="preserve">        do</w:t>
      </w:r>
    </w:p>
    <w:p w14:paraId="6C62E6BF" w14:textId="77777777" w:rsidR="003463A7" w:rsidRDefault="00000000">
      <w:pPr>
        <w:pStyle w:val="Standard"/>
      </w:pPr>
      <w:r>
        <w:t xml:space="preserve">        c=`expr $a \* $n`</w:t>
      </w:r>
    </w:p>
    <w:p w14:paraId="293B2187" w14:textId="77777777" w:rsidR="003463A7" w:rsidRDefault="00000000">
      <w:pPr>
        <w:pStyle w:val="Standard"/>
      </w:pPr>
      <w:r>
        <w:t xml:space="preserve">        echo $c</w:t>
      </w:r>
    </w:p>
    <w:p w14:paraId="5C82007F" w14:textId="77777777" w:rsidR="003463A7" w:rsidRDefault="00000000">
      <w:pPr>
        <w:pStyle w:val="Standard"/>
      </w:pPr>
      <w:r>
        <w:t xml:space="preserve">        done</w:t>
      </w:r>
    </w:p>
    <w:p w14:paraId="0259FAC8" w14:textId="77777777" w:rsidR="003463A7" w:rsidRDefault="003463A7">
      <w:pPr>
        <w:pStyle w:val="Standard"/>
      </w:pPr>
    </w:p>
    <w:p w14:paraId="50F67AAF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1ACD75FA" w14:textId="77777777" w:rsidR="003463A7" w:rsidRDefault="00000000">
      <w:pPr>
        <w:pStyle w:val="Standard"/>
      </w:pPr>
      <w:r>
        <w:t>#Multiplicaton Tables</w:t>
      </w:r>
    </w:p>
    <w:p w14:paraId="5733BF9A" w14:textId="77777777" w:rsidR="003463A7" w:rsidRDefault="00000000">
      <w:pPr>
        <w:pStyle w:val="Standard"/>
      </w:pPr>
      <w:r>
        <w:t>echo "Enter a number to print its multiplication table"</w:t>
      </w:r>
    </w:p>
    <w:p w14:paraId="774A513B" w14:textId="77777777" w:rsidR="003463A7" w:rsidRDefault="00000000">
      <w:pPr>
        <w:pStyle w:val="Standard"/>
      </w:pPr>
      <w:r>
        <w:t>read a</w:t>
      </w:r>
    </w:p>
    <w:p w14:paraId="791B3FEA" w14:textId="77777777" w:rsidR="003463A7" w:rsidRDefault="00000000">
      <w:pPr>
        <w:pStyle w:val="Standard"/>
      </w:pPr>
      <w:r>
        <w:t>t=1</w:t>
      </w:r>
    </w:p>
    <w:p w14:paraId="256FDB09" w14:textId="77777777" w:rsidR="003463A7" w:rsidRDefault="00000000">
      <w:pPr>
        <w:pStyle w:val="Standard"/>
      </w:pPr>
      <w:r>
        <w:t>until [ $t -</w:t>
      </w:r>
      <w:proofErr w:type="spellStart"/>
      <w:r>
        <w:t>eq</w:t>
      </w:r>
      <w:proofErr w:type="spellEnd"/>
      <w:r>
        <w:t xml:space="preserve"> </w:t>
      </w:r>
      <w:proofErr w:type="gramStart"/>
      <w:r>
        <w:t>11 ]</w:t>
      </w:r>
      <w:proofErr w:type="gramEnd"/>
    </w:p>
    <w:p w14:paraId="4F32B8D1" w14:textId="77777777" w:rsidR="003463A7" w:rsidRDefault="00000000">
      <w:pPr>
        <w:pStyle w:val="Standard"/>
      </w:pPr>
      <w:r>
        <w:t>do</w:t>
      </w:r>
    </w:p>
    <w:p w14:paraId="67E90DE1" w14:textId="77777777" w:rsidR="003463A7" w:rsidRDefault="00000000">
      <w:pPr>
        <w:pStyle w:val="Standard"/>
      </w:pPr>
      <w:r>
        <w:t xml:space="preserve">        c=`expr $a \* $t`</w:t>
      </w:r>
    </w:p>
    <w:p w14:paraId="72C6566A" w14:textId="77777777" w:rsidR="003463A7" w:rsidRDefault="00000000">
      <w:pPr>
        <w:pStyle w:val="Standard"/>
      </w:pPr>
      <w:r>
        <w:t xml:space="preserve">        echo $c</w:t>
      </w:r>
    </w:p>
    <w:p w14:paraId="3DEE0D01" w14:textId="77777777" w:rsidR="003463A7" w:rsidRDefault="00000000">
      <w:pPr>
        <w:pStyle w:val="Standard"/>
      </w:pPr>
      <w:r>
        <w:t xml:space="preserve">        t=$(($t + </w:t>
      </w:r>
      <w:proofErr w:type="gramStart"/>
      <w:r>
        <w:t>1 )</w:t>
      </w:r>
      <w:proofErr w:type="gramEnd"/>
      <w:r>
        <w:t>)</w:t>
      </w:r>
    </w:p>
    <w:p w14:paraId="7075B9CD" w14:textId="77777777" w:rsidR="003463A7" w:rsidRDefault="00000000">
      <w:pPr>
        <w:pStyle w:val="Standard"/>
      </w:pPr>
      <w:r>
        <w:t>done</w:t>
      </w:r>
    </w:p>
    <w:p w14:paraId="6F65D086" w14:textId="77777777" w:rsidR="003463A7" w:rsidRDefault="003463A7">
      <w:pPr>
        <w:pStyle w:val="Standard"/>
      </w:pPr>
    </w:p>
    <w:p w14:paraId="2FFDA9FA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Q4) Average of 4 given numbers</w:t>
      </w:r>
    </w:p>
    <w:p w14:paraId="316EBB0E" w14:textId="77777777" w:rsidR="003463A7" w:rsidRDefault="00000000">
      <w:pPr>
        <w:pStyle w:val="Standard"/>
      </w:pPr>
      <w:r>
        <w:t>#Average of 4 given numbers</w:t>
      </w:r>
    </w:p>
    <w:p w14:paraId="000ADCC2" w14:textId="77777777" w:rsidR="003463A7" w:rsidRDefault="00000000">
      <w:pPr>
        <w:pStyle w:val="Standard"/>
      </w:pPr>
      <w:r>
        <w:t>a=22</w:t>
      </w:r>
    </w:p>
    <w:p w14:paraId="3BC3BBB2" w14:textId="77777777" w:rsidR="003463A7" w:rsidRDefault="00000000">
      <w:pPr>
        <w:pStyle w:val="Standard"/>
      </w:pPr>
      <w:r>
        <w:t>b=26</w:t>
      </w:r>
    </w:p>
    <w:p w14:paraId="5F045E80" w14:textId="77777777" w:rsidR="003463A7" w:rsidRDefault="00000000">
      <w:pPr>
        <w:pStyle w:val="Standard"/>
      </w:pPr>
      <w:r>
        <w:t>c=20</w:t>
      </w:r>
    </w:p>
    <w:p w14:paraId="45AA3CE0" w14:textId="77777777" w:rsidR="003463A7" w:rsidRDefault="00000000">
      <w:pPr>
        <w:pStyle w:val="Standard"/>
      </w:pPr>
      <w:r>
        <w:t>d=28</w:t>
      </w:r>
    </w:p>
    <w:p w14:paraId="2EEE3831" w14:textId="77777777" w:rsidR="003463A7" w:rsidRDefault="00000000">
      <w:pPr>
        <w:pStyle w:val="Standard"/>
      </w:pPr>
      <w:r>
        <w:t>sum=`expr $a + $b + $c + $d`</w:t>
      </w:r>
    </w:p>
    <w:p w14:paraId="03EE68FA" w14:textId="77777777" w:rsidR="003463A7" w:rsidRDefault="00000000">
      <w:pPr>
        <w:pStyle w:val="Standard"/>
        <w:rPr>
          <w:lang w:val="pl-PL"/>
        </w:rPr>
      </w:pPr>
      <w:r>
        <w:rPr>
          <w:lang w:val="pl-PL"/>
        </w:rPr>
        <w:t>z=4</w:t>
      </w:r>
    </w:p>
    <w:p w14:paraId="6C3DE2A2" w14:textId="77777777" w:rsidR="003463A7" w:rsidRDefault="00000000">
      <w:pPr>
        <w:pStyle w:val="Standard"/>
        <w:rPr>
          <w:lang w:val="pl-PL"/>
        </w:rPr>
      </w:pPr>
      <w:r>
        <w:rPr>
          <w:lang w:val="pl-PL"/>
        </w:rPr>
        <w:t>avg=`expr $sum / $z`</w:t>
      </w:r>
    </w:p>
    <w:p w14:paraId="1D2C5A50" w14:textId="77777777" w:rsidR="003463A7" w:rsidRDefault="00000000">
      <w:pPr>
        <w:pStyle w:val="Standard"/>
      </w:pPr>
      <w:r>
        <w:t>echo " The average of 4 given numbers is $</w:t>
      </w:r>
      <w:proofErr w:type="spellStart"/>
      <w:r>
        <w:t>avg</w:t>
      </w:r>
      <w:proofErr w:type="spellEnd"/>
      <w:r>
        <w:t>"</w:t>
      </w:r>
    </w:p>
    <w:p w14:paraId="49917379" w14:textId="77777777" w:rsidR="003463A7" w:rsidRDefault="003463A7">
      <w:pPr>
        <w:pStyle w:val="Standard"/>
      </w:pPr>
    </w:p>
    <w:p w14:paraId="6C07BC93" w14:textId="77777777" w:rsidR="003463A7" w:rsidRDefault="003463A7">
      <w:pPr>
        <w:pStyle w:val="Standard"/>
      </w:pPr>
    </w:p>
    <w:p w14:paraId="7FDA4883" w14:textId="77777777" w:rsidR="003463A7" w:rsidRDefault="003463A7">
      <w:pPr>
        <w:pStyle w:val="Standard"/>
      </w:pPr>
    </w:p>
    <w:p w14:paraId="741CC631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Q5</w:t>
      </w:r>
      <w:proofErr w:type="gramStart"/>
      <w:r>
        <w:rPr>
          <w:b/>
          <w:bCs/>
        </w:rPr>
        <w:t>)  Odd</w:t>
      </w:r>
      <w:proofErr w:type="gramEnd"/>
      <w:r>
        <w:rPr>
          <w:b/>
          <w:bCs/>
        </w:rPr>
        <w:t>, even</w:t>
      </w:r>
    </w:p>
    <w:p w14:paraId="0EEC48B4" w14:textId="77777777" w:rsidR="003463A7" w:rsidRDefault="003463A7">
      <w:pPr>
        <w:pStyle w:val="Standard"/>
      </w:pPr>
    </w:p>
    <w:p w14:paraId="19ADE175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3EAF0498" w14:textId="77777777" w:rsidR="003463A7" w:rsidRDefault="00000000">
      <w:pPr>
        <w:pStyle w:val="Standard"/>
      </w:pPr>
      <w:r>
        <w:t>#To check whether ODD or EVEN</w:t>
      </w:r>
    </w:p>
    <w:p w14:paraId="5B5012CF" w14:textId="77777777" w:rsidR="003463A7" w:rsidRDefault="00000000">
      <w:pPr>
        <w:pStyle w:val="Standard"/>
      </w:pPr>
      <w:r>
        <w:t>echo "Enter a number"</w:t>
      </w:r>
    </w:p>
    <w:p w14:paraId="29EE7601" w14:textId="77777777" w:rsidR="003463A7" w:rsidRDefault="00000000">
      <w:pPr>
        <w:pStyle w:val="Standard"/>
      </w:pPr>
      <w:r>
        <w:t>read a</w:t>
      </w:r>
    </w:p>
    <w:p w14:paraId="3C31BFEF" w14:textId="77777777" w:rsidR="003463A7" w:rsidRDefault="00000000">
      <w:pPr>
        <w:pStyle w:val="Standard"/>
      </w:pPr>
      <w:r>
        <w:t>c=`expr $a % 2`</w:t>
      </w:r>
    </w:p>
    <w:p w14:paraId="5B9CF6CF" w14:textId="77777777" w:rsidR="003463A7" w:rsidRDefault="00000000">
      <w:pPr>
        <w:pStyle w:val="Standard"/>
      </w:pPr>
      <w:r>
        <w:t xml:space="preserve">if [ $c == </w:t>
      </w:r>
      <w:proofErr w:type="gramStart"/>
      <w:r>
        <w:t>0 ]</w:t>
      </w:r>
      <w:proofErr w:type="gramEnd"/>
    </w:p>
    <w:p w14:paraId="2FB54BE0" w14:textId="77777777" w:rsidR="003463A7" w:rsidRDefault="00000000">
      <w:pPr>
        <w:pStyle w:val="Standard"/>
      </w:pPr>
      <w:r>
        <w:t>then</w:t>
      </w:r>
    </w:p>
    <w:p w14:paraId="592CA0B2" w14:textId="77777777" w:rsidR="003463A7" w:rsidRDefault="00000000">
      <w:pPr>
        <w:pStyle w:val="Standard"/>
      </w:pPr>
      <w:r>
        <w:t xml:space="preserve">    echo "$a is even number"</w:t>
      </w:r>
    </w:p>
    <w:p w14:paraId="201DC214" w14:textId="77777777" w:rsidR="003463A7" w:rsidRDefault="00000000">
      <w:pPr>
        <w:pStyle w:val="Standard"/>
      </w:pPr>
      <w:r>
        <w:t>else</w:t>
      </w:r>
    </w:p>
    <w:p w14:paraId="30AB44F2" w14:textId="77777777" w:rsidR="003463A7" w:rsidRDefault="00000000">
      <w:pPr>
        <w:pStyle w:val="Standard"/>
      </w:pPr>
      <w:r>
        <w:t xml:space="preserve">    echo "$a is odd number"</w:t>
      </w:r>
    </w:p>
    <w:p w14:paraId="3580BCED" w14:textId="77777777" w:rsidR="003463A7" w:rsidRDefault="00000000">
      <w:pPr>
        <w:pStyle w:val="Standard"/>
      </w:pPr>
      <w:r>
        <w:t>fi</w:t>
      </w:r>
    </w:p>
    <w:p w14:paraId="26DC8EBD" w14:textId="77777777" w:rsidR="003463A7" w:rsidRDefault="003463A7">
      <w:pPr>
        <w:pStyle w:val="Standard"/>
      </w:pPr>
    </w:p>
    <w:p w14:paraId="765CBCCD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6 .a</w:t>
      </w:r>
      <w:proofErr w:type="gramEnd"/>
      <w:r>
        <w:rPr>
          <w:b/>
          <w:bCs/>
        </w:rPr>
        <w:t>) print numbers from 20 to 10 using while</w:t>
      </w:r>
    </w:p>
    <w:p w14:paraId="42AD8EA6" w14:textId="77777777" w:rsidR="00F66A99" w:rsidRDefault="00F66A99">
      <w:pPr>
        <w:pStyle w:val="Standard"/>
        <w:rPr>
          <w:b/>
          <w:bCs/>
        </w:rPr>
      </w:pPr>
    </w:p>
    <w:p w14:paraId="5EC40400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20DA53D6" w14:textId="77777777" w:rsidR="003463A7" w:rsidRDefault="00000000">
      <w:pPr>
        <w:pStyle w:val="Standard"/>
      </w:pPr>
      <w:r>
        <w:t># To print numbers from 20 to 10 by while</w:t>
      </w:r>
    </w:p>
    <w:p w14:paraId="72CEF86E" w14:textId="77777777" w:rsidR="003463A7" w:rsidRDefault="00000000">
      <w:pPr>
        <w:pStyle w:val="Standard"/>
      </w:pPr>
      <w:r>
        <w:t>a=20</w:t>
      </w:r>
    </w:p>
    <w:p w14:paraId="091D7CF0" w14:textId="77777777" w:rsidR="003463A7" w:rsidRDefault="00000000">
      <w:pPr>
        <w:pStyle w:val="Standard"/>
      </w:pPr>
      <w:r>
        <w:t>while [ $a -</w:t>
      </w:r>
      <w:proofErr w:type="spellStart"/>
      <w:r>
        <w:t>ge</w:t>
      </w:r>
      <w:proofErr w:type="spellEnd"/>
      <w:r>
        <w:t xml:space="preserve"> </w:t>
      </w:r>
      <w:proofErr w:type="gramStart"/>
      <w:r>
        <w:t>10 ]</w:t>
      </w:r>
      <w:proofErr w:type="gramEnd"/>
    </w:p>
    <w:p w14:paraId="4B4EC918" w14:textId="77777777" w:rsidR="003463A7" w:rsidRDefault="00000000">
      <w:pPr>
        <w:pStyle w:val="Standard"/>
      </w:pPr>
      <w:r>
        <w:t>do</w:t>
      </w:r>
    </w:p>
    <w:p w14:paraId="2885899E" w14:textId="77777777" w:rsidR="003463A7" w:rsidRDefault="00000000">
      <w:pPr>
        <w:pStyle w:val="Standard"/>
      </w:pPr>
      <w:r>
        <w:t>echo $a</w:t>
      </w:r>
    </w:p>
    <w:p w14:paraId="25FD3B75" w14:textId="77777777" w:rsidR="003463A7" w:rsidRDefault="00000000">
      <w:pPr>
        <w:pStyle w:val="Standard"/>
      </w:pPr>
      <w:r>
        <w:t>#a=$(($a-1))</w:t>
      </w:r>
    </w:p>
    <w:p w14:paraId="7EDEAECC" w14:textId="77777777" w:rsidR="003463A7" w:rsidRDefault="00000000">
      <w:pPr>
        <w:pStyle w:val="Standard"/>
      </w:pPr>
      <w:r>
        <w:t>#echo $a</w:t>
      </w:r>
    </w:p>
    <w:p w14:paraId="3FE4CA43" w14:textId="77777777" w:rsidR="003463A7" w:rsidRDefault="00000000">
      <w:pPr>
        <w:pStyle w:val="Standard"/>
      </w:pPr>
      <w:r>
        <w:t>a=`expr $a - 1`</w:t>
      </w:r>
    </w:p>
    <w:p w14:paraId="47303372" w14:textId="77777777" w:rsidR="003463A7" w:rsidRDefault="00000000">
      <w:pPr>
        <w:pStyle w:val="Standard"/>
      </w:pPr>
      <w:r>
        <w:t>done</w:t>
      </w:r>
    </w:p>
    <w:p w14:paraId="1F3284B7" w14:textId="77777777" w:rsidR="003463A7" w:rsidRDefault="003463A7">
      <w:pPr>
        <w:pStyle w:val="Standard"/>
      </w:pPr>
    </w:p>
    <w:p w14:paraId="701A3453" w14:textId="77777777" w:rsidR="003463A7" w:rsidRDefault="00000000">
      <w:pPr>
        <w:pStyle w:val="Standard"/>
      </w:pPr>
      <w:r>
        <w:t>b) print numbers from 20 to 10 using until</w:t>
      </w:r>
    </w:p>
    <w:p w14:paraId="385637CF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5EA7CA27" w14:textId="77777777" w:rsidR="003463A7" w:rsidRDefault="00000000">
      <w:pPr>
        <w:pStyle w:val="Standard"/>
      </w:pPr>
      <w:r>
        <w:t># To print numbers from 20 to 10 by while</w:t>
      </w:r>
    </w:p>
    <w:p w14:paraId="66031EB8" w14:textId="77777777" w:rsidR="003463A7" w:rsidRDefault="00000000">
      <w:pPr>
        <w:pStyle w:val="Standard"/>
      </w:pPr>
      <w:r>
        <w:t>a=20</w:t>
      </w:r>
    </w:p>
    <w:p w14:paraId="20BE6FE8" w14:textId="77777777" w:rsidR="003463A7" w:rsidRDefault="00000000">
      <w:pPr>
        <w:pStyle w:val="Standard"/>
      </w:pPr>
      <w:r>
        <w:t>until [ $a -</w:t>
      </w:r>
      <w:proofErr w:type="spellStart"/>
      <w:r>
        <w:t>eq</w:t>
      </w:r>
      <w:proofErr w:type="spellEnd"/>
      <w:r>
        <w:t xml:space="preserve"> </w:t>
      </w:r>
      <w:proofErr w:type="gramStart"/>
      <w:r>
        <w:t>9 ]</w:t>
      </w:r>
      <w:proofErr w:type="gramEnd"/>
    </w:p>
    <w:p w14:paraId="44D7E2CF" w14:textId="77777777" w:rsidR="003463A7" w:rsidRDefault="00000000">
      <w:pPr>
        <w:pStyle w:val="Standard"/>
      </w:pPr>
      <w:r>
        <w:t>do</w:t>
      </w:r>
    </w:p>
    <w:p w14:paraId="2924FCA3" w14:textId="77777777" w:rsidR="003463A7" w:rsidRDefault="00000000">
      <w:pPr>
        <w:pStyle w:val="Standard"/>
      </w:pPr>
      <w:r>
        <w:t>echo $a</w:t>
      </w:r>
    </w:p>
    <w:p w14:paraId="0AFCC01A" w14:textId="77777777" w:rsidR="003463A7" w:rsidRDefault="00000000">
      <w:pPr>
        <w:pStyle w:val="Standard"/>
      </w:pPr>
      <w:r>
        <w:t>a=`expr $a - 1`</w:t>
      </w:r>
    </w:p>
    <w:p w14:paraId="1D62527B" w14:textId="77777777" w:rsidR="003463A7" w:rsidRDefault="00000000">
      <w:pPr>
        <w:pStyle w:val="Standard"/>
      </w:pPr>
      <w:r>
        <w:t>done</w:t>
      </w:r>
    </w:p>
    <w:p w14:paraId="6002F287" w14:textId="77777777" w:rsidR="003463A7" w:rsidRDefault="003463A7">
      <w:pPr>
        <w:pStyle w:val="Standard"/>
      </w:pPr>
    </w:p>
    <w:p w14:paraId="6C1F0792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Q7) Grades</w:t>
      </w:r>
    </w:p>
    <w:p w14:paraId="7D7266C5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28DD81CA" w14:textId="77777777" w:rsidR="003463A7" w:rsidRDefault="00000000">
      <w:pPr>
        <w:pStyle w:val="Standard"/>
      </w:pPr>
      <w:r>
        <w:t>#Assigning grades</w:t>
      </w:r>
    </w:p>
    <w:p w14:paraId="54C8DD5A" w14:textId="77777777" w:rsidR="003463A7" w:rsidRDefault="00000000">
      <w:pPr>
        <w:pStyle w:val="Standard"/>
      </w:pPr>
      <w:r>
        <w:t>echo "Enter your marks"</w:t>
      </w:r>
    </w:p>
    <w:p w14:paraId="38E09DA9" w14:textId="77777777" w:rsidR="003463A7" w:rsidRDefault="00000000">
      <w:pPr>
        <w:pStyle w:val="Standard"/>
      </w:pPr>
      <w:r>
        <w:t>read a</w:t>
      </w:r>
    </w:p>
    <w:p w14:paraId="1C0D3FAD" w14:textId="77777777" w:rsidR="003463A7" w:rsidRDefault="00000000">
      <w:pPr>
        <w:pStyle w:val="Standard"/>
      </w:pPr>
      <w:r>
        <w:t>if [ $a -</w:t>
      </w:r>
      <w:proofErr w:type="spellStart"/>
      <w:r>
        <w:t>ge</w:t>
      </w:r>
      <w:proofErr w:type="spellEnd"/>
      <w:r>
        <w:t xml:space="preserve"> 80 -a $a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100 ]</w:t>
      </w:r>
      <w:proofErr w:type="gramEnd"/>
    </w:p>
    <w:p w14:paraId="43509D2C" w14:textId="77777777" w:rsidR="003463A7" w:rsidRDefault="00000000">
      <w:pPr>
        <w:pStyle w:val="Standard"/>
      </w:pPr>
      <w:r>
        <w:t>then</w:t>
      </w:r>
    </w:p>
    <w:p w14:paraId="06AA8C36" w14:textId="77777777" w:rsidR="003463A7" w:rsidRDefault="00000000">
      <w:pPr>
        <w:pStyle w:val="Standard"/>
      </w:pPr>
      <w:r>
        <w:t xml:space="preserve">    echo "Grade is Distinction"</w:t>
      </w:r>
    </w:p>
    <w:p w14:paraId="57D1A452" w14:textId="77777777" w:rsidR="003463A7" w:rsidRDefault="00000000">
      <w:pPr>
        <w:pStyle w:val="Standard"/>
      </w:pPr>
      <w:proofErr w:type="spellStart"/>
      <w:r>
        <w:t>elif</w:t>
      </w:r>
      <w:proofErr w:type="spellEnd"/>
      <w:r>
        <w:t xml:space="preserve"> [ $a -</w:t>
      </w:r>
      <w:proofErr w:type="spellStart"/>
      <w:r>
        <w:t>ge</w:t>
      </w:r>
      <w:proofErr w:type="spellEnd"/>
      <w:r>
        <w:t xml:space="preserve"> 61 -a $a -</w:t>
      </w:r>
      <w:proofErr w:type="spellStart"/>
      <w:r>
        <w:t>lt</w:t>
      </w:r>
      <w:proofErr w:type="spellEnd"/>
      <w:r>
        <w:t xml:space="preserve"> </w:t>
      </w:r>
      <w:proofErr w:type="gramStart"/>
      <w:r>
        <w:t>80 ]</w:t>
      </w:r>
      <w:proofErr w:type="gramEnd"/>
    </w:p>
    <w:p w14:paraId="2099BA2E" w14:textId="77777777" w:rsidR="003463A7" w:rsidRDefault="00000000">
      <w:pPr>
        <w:pStyle w:val="Standard"/>
      </w:pPr>
      <w:r>
        <w:t>then</w:t>
      </w:r>
    </w:p>
    <w:p w14:paraId="448828C3" w14:textId="77777777" w:rsidR="003463A7" w:rsidRDefault="00000000">
      <w:pPr>
        <w:pStyle w:val="Standard"/>
      </w:pPr>
      <w:r>
        <w:t xml:space="preserve">    echo "Grade is First Class"</w:t>
      </w:r>
    </w:p>
    <w:p w14:paraId="3690A791" w14:textId="77777777" w:rsidR="003463A7" w:rsidRDefault="00000000">
      <w:pPr>
        <w:pStyle w:val="Standard"/>
      </w:pPr>
      <w:proofErr w:type="spellStart"/>
      <w:r>
        <w:t>elif</w:t>
      </w:r>
      <w:proofErr w:type="spellEnd"/>
      <w:r>
        <w:t xml:space="preserve"> [ $a -</w:t>
      </w:r>
      <w:proofErr w:type="spellStart"/>
      <w:r>
        <w:t>ge</w:t>
      </w:r>
      <w:proofErr w:type="spellEnd"/>
      <w:r>
        <w:t xml:space="preserve"> 41 -a $a -</w:t>
      </w:r>
      <w:proofErr w:type="spellStart"/>
      <w:r>
        <w:t>lt</w:t>
      </w:r>
      <w:proofErr w:type="spellEnd"/>
      <w:r>
        <w:t xml:space="preserve"> </w:t>
      </w:r>
      <w:proofErr w:type="gramStart"/>
      <w:r>
        <w:t>60 ]</w:t>
      </w:r>
      <w:proofErr w:type="gramEnd"/>
    </w:p>
    <w:p w14:paraId="667940A3" w14:textId="77777777" w:rsidR="003463A7" w:rsidRDefault="00000000">
      <w:pPr>
        <w:pStyle w:val="Standard"/>
      </w:pPr>
      <w:r>
        <w:t>then</w:t>
      </w:r>
    </w:p>
    <w:p w14:paraId="54B19AAF" w14:textId="77777777" w:rsidR="003463A7" w:rsidRDefault="00000000">
      <w:pPr>
        <w:pStyle w:val="Standard"/>
      </w:pPr>
      <w:r>
        <w:lastRenderedPageBreak/>
        <w:t xml:space="preserve">    echo "Grade is Second Class"</w:t>
      </w:r>
    </w:p>
    <w:p w14:paraId="3C8813E0" w14:textId="77777777" w:rsidR="003463A7" w:rsidRDefault="00000000">
      <w:pPr>
        <w:pStyle w:val="Standard"/>
      </w:pPr>
      <w:r>
        <w:t>else</w:t>
      </w:r>
    </w:p>
    <w:p w14:paraId="4B6F4C38" w14:textId="77777777" w:rsidR="003463A7" w:rsidRDefault="00000000">
      <w:pPr>
        <w:pStyle w:val="Standard"/>
      </w:pPr>
      <w:r>
        <w:t xml:space="preserve">    echo "Fail"</w:t>
      </w:r>
    </w:p>
    <w:p w14:paraId="07CBE401" w14:textId="77777777" w:rsidR="003463A7" w:rsidRDefault="003463A7">
      <w:pPr>
        <w:pStyle w:val="Standard"/>
      </w:pPr>
    </w:p>
    <w:p w14:paraId="33F69DCE" w14:textId="77777777" w:rsidR="003463A7" w:rsidRDefault="003463A7">
      <w:pPr>
        <w:pStyle w:val="Standard"/>
      </w:pPr>
    </w:p>
    <w:p w14:paraId="1710BE75" w14:textId="77777777" w:rsidR="003463A7" w:rsidRDefault="003463A7">
      <w:pPr>
        <w:pStyle w:val="Standard"/>
      </w:pPr>
    </w:p>
    <w:p w14:paraId="78674114" w14:textId="77777777" w:rsidR="003463A7" w:rsidRDefault="00000000">
      <w:pPr>
        <w:pStyle w:val="Standard"/>
        <w:rPr>
          <w:b/>
          <w:bCs/>
        </w:rPr>
      </w:pPr>
      <w:r>
        <w:rPr>
          <w:b/>
          <w:bCs/>
        </w:rPr>
        <w:t>Q8) Calculate salary taking basic/da/</w:t>
      </w:r>
      <w:proofErr w:type="spellStart"/>
      <w:r>
        <w:rPr>
          <w:b/>
          <w:bCs/>
        </w:rPr>
        <w:t>hra</w:t>
      </w:r>
      <w:proofErr w:type="spellEnd"/>
      <w:r>
        <w:rPr>
          <w:b/>
          <w:bCs/>
        </w:rPr>
        <w:t xml:space="preserve"> as inputs</w:t>
      </w:r>
    </w:p>
    <w:p w14:paraId="2C388D69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1095B36A" w14:textId="77777777" w:rsidR="003463A7" w:rsidRDefault="00000000">
      <w:pPr>
        <w:pStyle w:val="Standard"/>
      </w:pPr>
      <w:r>
        <w:t># Calculate basic salary/da/</w:t>
      </w:r>
      <w:proofErr w:type="spellStart"/>
      <w:r>
        <w:t>hra</w:t>
      </w:r>
      <w:proofErr w:type="spellEnd"/>
      <w:r>
        <w:t xml:space="preserve"> as inputs</w:t>
      </w:r>
    </w:p>
    <w:p w14:paraId="5A109ACF" w14:textId="77777777" w:rsidR="003463A7" w:rsidRDefault="00000000">
      <w:pPr>
        <w:pStyle w:val="Standard"/>
      </w:pPr>
      <w:r>
        <w:t>echo "Enter the salary"</w:t>
      </w:r>
    </w:p>
    <w:p w14:paraId="4A0FE4F8" w14:textId="77777777" w:rsidR="003463A7" w:rsidRDefault="00000000">
      <w:pPr>
        <w:pStyle w:val="Standard"/>
      </w:pPr>
      <w:r>
        <w:t xml:space="preserve">read </w:t>
      </w:r>
      <w:proofErr w:type="spellStart"/>
      <w:r>
        <w:t>sal</w:t>
      </w:r>
      <w:proofErr w:type="spellEnd"/>
    </w:p>
    <w:p w14:paraId="5ECFDBE7" w14:textId="77777777" w:rsidR="003463A7" w:rsidRDefault="00000000">
      <w:pPr>
        <w:pStyle w:val="Standard"/>
      </w:pPr>
      <w:r>
        <w:t>echo "Enter the Daily Allowance"</w:t>
      </w:r>
    </w:p>
    <w:p w14:paraId="673416A4" w14:textId="77777777" w:rsidR="003463A7" w:rsidRDefault="00000000">
      <w:pPr>
        <w:pStyle w:val="Standard"/>
      </w:pPr>
      <w:r>
        <w:t>read da</w:t>
      </w:r>
    </w:p>
    <w:p w14:paraId="545576BB" w14:textId="77777777" w:rsidR="003463A7" w:rsidRDefault="00000000">
      <w:pPr>
        <w:pStyle w:val="Standard"/>
      </w:pPr>
      <w:r>
        <w:t>echo "Enter the House rent allowance"</w:t>
      </w:r>
    </w:p>
    <w:p w14:paraId="6DB8C603" w14:textId="77777777" w:rsidR="003463A7" w:rsidRDefault="00000000">
      <w:pPr>
        <w:pStyle w:val="Standard"/>
      </w:pPr>
      <w:r>
        <w:t xml:space="preserve">read </w:t>
      </w:r>
      <w:proofErr w:type="spellStart"/>
      <w:r>
        <w:t>hra</w:t>
      </w:r>
      <w:proofErr w:type="spellEnd"/>
    </w:p>
    <w:p w14:paraId="64915860" w14:textId="77777777" w:rsidR="003463A7" w:rsidRDefault="00000000">
      <w:pPr>
        <w:pStyle w:val="Standard"/>
      </w:pPr>
      <w:r>
        <w:t>total=`expr $</w:t>
      </w:r>
      <w:proofErr w:type="spellStart"/>
      <w:r>
        <w:t>sal</w:t>
      </w:r>
      <w:proofErr w:type="spellEnd"/>
      <w:r>
        <w:t xml:space="preserve"> + $da + $</w:t>
      </w:r>
      <w:proofErr w:type="spellStart"/>
      <w:r>
        <w:t>hra</w:t>
      </w:r>
      <w:proofErr w:type="spellEnd"/>
      <w:r>
        <w:t>`</w:t>
      </w:r>
    </w:p>
    <w:p w14:paraId="36F83B4F" w14:textId="77777777" w:rsidR="003463A7" w:rsidRDefault="00000000">
      <w:pPr>
        <w:pStyle w:val="Standard"/>
      </w:pPr>
      <w:r>
        <w:t>echo $total</w:t>
      </w:r>
    </w:p>
    <w:p w14:paraId="6C0816C5" w14:textId="77777777" w:rsidR="003463A7" w:rsidRDefault="003463A7">
      <w:pPr>
        <w:pStyle w:val="Standard"/>
      </w:pPr>
    </w:p>
    <w:p w14:paraId="0D5E71F0" w14:textId="77777777" w:rsidR="003463A7" w:rsidRDefault="00000000">
      <w:pPr>
        <w:pStyle w:val="Standard"/>
      </w:pPr>
      <w:r>
        <w:t xml:space="preserve">Q9) Find sum of </w:t>
      </w:r>
      <w:proofErr w:type="spellStart"/>
      <w:r>
        <w:t>nos</w:t>
      </w:r>
      <w:proofErr w:type="spellEnd"/>
      <w:r>
        <w:t xml:space="preserve"> from 1 to n</w:t>
      </w:r>
    </w:p>
    <w:p w14:paraId="7B45CD17" w14:textId="77777777" w:rsidR="003463A7" w:rsidRDefault="00000000">
      <w:pPr>
        <w:pStyle w:val="Standard"/>
      </w:pPr>
      <w:proofErr w:type="gramStart"/>
      <w:r>
        <w:t>#!/</w:t>
      </w:r>
      <w:proofErr w:type="gramEnd"/>
      <w:r>
        <w:t>bin/bash</w:t>
      </w:r>
    </w:p>
    <w:p w14:paraId="3FD9E171" w14:textId="77777777" w:rsidR="003463A7" w:rsidRDefault="00000000">
      <w:pPr>
        <w:pStyle w:val="Standard"/>
      </w:pPr>
      <w:r>
        <w:t xml:space="preserve"># Sum of </w:t>
      </w:r>
      <w:proofErr w:type="spellStart"/>
      <w:r>
        <w:t>nos</w:t>
      </w:r>
      <w:proofErr w:type="spellEnd"/>
      <w:r>
        <w:t xml:space="preserve"> from 1 to n</w:t>
      </w:r>
    </w:p>
    <w:p w14:paraId="24AA9015" w14:textId="77777777" w:rsidR="003463A7" w:rsidRDefault="00000000">
      <w:pPr>
        <w:pStyle w:val="Standard"/>
      </w:pPr>
      <w:r>
        <w:t>echo "</w:t>
      </w:r>
      <w:proofErr w:type="gramStart"/>
      <w:r>
        <w:t>Enter  a</w:t>
      </w:r>
      <w:proofErr w:type="gramEnd"/>
      <w:r>
        <w:t xml:space="preserve"> number"</w:t>
      </w:r>
    </w:p>
    <w:p w14:paraId="3E663BE9" w14:textId="77777777" w:rsidR="003463A7" w:rsidRDefault="00000000">
      <w:pPr>
        <w:pStyle w:val="Standard"/>
      </w:pPr>
      <w:r>
        <w:t>read a</w:t>
      </w:r>
    </w:p>
    <w:p w14:paraId="73154204" w14:textId="77777777" w:rsidR="003463A7" w:rsidRDefault="00000000">
      <w:pPr>
        <w:pStyle w:val="Standard"/>
      </w:pPr>
      <w:r>
        <w:t>sum=0</w:t>
      </w:r>
    </w:p>
    <w:p w14:paraId="119294A2" w14:textId="77777777" w:rsidR="003463A7" w:rsidRDefault="00000000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a;i</w:t>
      </w:r>
      <w:proofErr w:type="spellEnd"/>
      <w:r>
        <w:t>++))</w:t>
      </w:r>
    </w:p>
    <w:p w14:paraId="3F5CC406" w14:textId="77777777" w:rsidR="003463A7" w:rsidRDefault="00000000">
      <w:pPr>
        <w:pStyle w:val="Standard"/>
        <w:rPr>
          <w:lang w:val="pl-PL"/>
        </w:rPr>
      </w:pPr>
      <w:r>
        <w:rPr>
          <w:lang w:val="pl-PL"/>
        </w:rPr>
        <w:t>do</w:t>
      </w:r>
    </w:p>
    <w:p w14:paraId="64D8E45B" w14:textId="77777777" w:rsidR="003463A7" w:rsidRDefault="00000000">
      <w:pPr>
        <w:pStyle w:val="Standard"/>
        <w:rPr>
          <w:lang w:val="pl-PL"/>
        </w:rPr>
      </w:pPr>
      <w:r>
        <w:rPr>
          <w:lang w:val="pl-PL"/>
        </w:rPr>
        <w:t xml:space="preserve">        sum=`expr $sum + $i`</w:t>
      </w:r>
    </w:p>
    <w:p w14:paraId="6FBD7084" w14:textId="77777777" w:rsidR="003463A7" w:rsidRDefault="00000000">
      <w:pPr>
        <w:pStyle w:val="Standard"/>
      </w:pPr>
      <w:r>
        <w:t>done</w:t>
      </w:r>
    </w:p>
    <w:p w14:paraId="519262A6" w14:textId="77777777" w:rsidR="003463A7" w:rsidRDefault="00000000">
      <w:pPr>
        <w:pStyle w:val="Standard"/>
      </w:pPr>
      <w:r>
        <w:t xml:space="preserve">echo "The sum of </w:t>
      </w:r>
      <w:proofErr w:type="spellStart"/>
      <w:r>
        <w:t>nos</w:t>
      </w:r>
      <w:proofErr w:type="spellEnd"/>
      <w:r>
        <w:t xml:space="preserve"> from 1 to $a is $sum"</w:t>
      </w:r>
    </w:p>
    <w:p w14:paraId="77DF6D51" w14:textId="77777777" w:rsidR="003463A7" w:rsidRDefault="003463A7">
      <w:pPr>
        <w:pStyle w:val="Standard"/>
      </w:pPr>
    </w:p>
    <w:p w14:paraId="5171B5A9" w14:textId="77777777" w:rsidR="003463A7" w:rsidRDefault="003463A7">
      <w:pPr>
        <w:pStyle w:val="Standard"/>
      </w:pPr>
    </w:p>
    <w:p w14:paraId="1252EA57" w14:textId="77777777" w:rsidR="003463A7" w:rsidRDefault="00000000">
      <w:pPr>
        <w:pStyle w:val="Standard"/>
      </w:pPr>
      <w:r>
        <w:t xml:space="preserve">Q10) Print ECHO command for “Hello World” using </w:t>
      </w:r>
    </w:p>
    <w:p w14:paraId="11F4CC32" w14:textId="77777777" w:rsidR="003463A7" w:rsidRDefault="00000000">
      <w:pPr>
        <w:pStyle w:val="Standard"/>
      </w:pPr>
      <w:r>
        <w:t>\r \v \t \n</w:t>
      </w:r>
    </w:p>
    <w:p w14:paraId="774A63AA" w14:textId="77777777" w:rsidR="003463A7" w:rsidRDefault="003463A7">
      <w:pPr>
        <w:pStyle w:val="Standard"/>
      </w:pPr>
    </w:p>
    <w:p w14:paraId="7BDE783A" w14:textId="77777777" w:rsidR="003463A7" w:rsidRDefault="00000000">
      <w:pPr>
        <w:pStyle w:val="Standard"/>
      </w:pPr>
      <w:r>
        <w:t>\r</w:t>
      </w:r>
    </w:p>
    <w:p w14:paraId="20B7327F" w14:textId="77777777" w:rsidR="003463A7" w:rsidRDefault="00000000">
      <w:pPr>
        <w:pStyle w:val="Standard"/>
      </w:pPr>
      <w:r>
        <w:t>echo -e “\r Hello World”</w:t>
      </w:r>
    </w:p>
    <w:p w14:paraId="2F18FB7E" w14:textId="77777777" w:rsidR="003463A7" w:rsidRDefault="00000000">
      <w:pPr>
        <w:pStyle w:val="Standard"/>
      </w:pPr>
      <w:r>
        <w:t>\v</w:t>
      </w:r>
    </w:p>
    <w:p w14:paraId="6C74E3F1" w14:textId="77777777" w:rsidR="003463A7" w:rsidRDefault="00000000">
      <w:pPr>
        <w:pStyle w:val="Standard"/>
      </w:pPr>
      <w:r>
        <w:t>echo -e “\v Hello World”</w:t>
      </w:r>
    </w:p>
    <w:p w14:paraId="5B598637" w14:textId="77777777" w:rsidR="003463A7" w:rsidRDefault="00000000">
      <w:pPr>
        <w:pStyle w:val="Standard"/>
      </w:pPr>
      <w:r>
        <w:t>\t</w:t>
      </w:r>
    </w:p>
    <w:p w14:paraId="147EDAF4" w14:textId="77777777" w:rsidR="003463A7" w:rsidRDefault="00000000">
      <w:pPr>
        <w:pStyle w:val="Standard"/>
      </w:pPr>
      <w:r>
        <w:t>echo -e “\t Hello World”</w:t>
      </w:r>
    </w:p>
    <w:p w14:paraId="61A2767D" w14:textId="77777777" w:rsidR="003463A7" w:rsidRDefault="00000000">
      <w:pPr>
        <w:pStyle w:val="Standard"/>
      </w:pPr>
      <w:r>
        <w:t>\n</w:t>
      </w:r>
    </w:p>
    <w:p w14:paraId="30A88DED" w14:textId="77777777" w:rsidR="003463A7" w:rsidRDefault="00000000">
      <w:pPr>
        <w:pStyle w:val="Standard"/>
      </w:pPr>
      <w:r>
        <w:t>echo -e “\n Hello World”</w:t>
      </w:r>
    </w:p>
    <w:sectPr w:rsidR="003463A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352E3" w14:textId="77777777" w:rsidR="0014788B" w:rsidRDefault="0014788B">
      <w:r>
        <w:separator/>
      </w:r>
    </w:p>
  </w:endnote>
  <w:endnote w:type="continuationSeparator" w:id="0">
    <w:p w14:paraId="73ACD8DC" w14:textId="77777777" w:rsidR="0014788B" w:rsidRDefault="0014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2648" w14:textId="77777777" w:rsidR="0014788B" w:rsidRDefault="0014788B">
      <w:r>
        <w:rPr>
          <w:color w:val="000000"/>
        </w:rPr>
        <w:separator/>
      </w:r>
    </w:p>
  </w:footnote>
  <w:footnote w:type="continuationSeparator" w:id="0">
    <w:p w14:paraId="1C30FD84" w14:textId="77777777" w:rsidR="0014788B" w:rsidRDefault="00147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63A7"/>
    <w:rsid w:val="0014788B"/>
    <w:rsid w:val="003463A7"/>
    <w:rsid w:val="00DF1686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5E8D"/>
  <w15:docId w15:val="{7D48752D-E4AC-48A4-A3EF-F6B13693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</dc:creator>
  <cp:lastModifiedBy>OS424</cp:lastModifiedBy>
  <cp:revision>2</cp:revision>
  <dcterms:created xsi:type="dcterms:W3CDTF">2025-03-09T04:47:00Z</dcterms:created>
  <dcterms:modified xsi:type="dcterms:W3CDTF">2025-03-09T04:47:00Z</dcterms:modified>
</cp:coreProperties>
</file>